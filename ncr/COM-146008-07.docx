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5415" w:type="dxa"/>
        <w:tblLayout w:type="fixed"/>
        <w:tblLook w:val="04A0" w:firstRow="1" w:lastRow="0" w:firstColumn="1" w:lastColumn="0" w:noHBand="0" w:noVBand="1"/>
      </w:tblPr>
      <w:tblGrid>
        <w:gridCol w:w="1778"/>
        <w:gridCol w:w="406"/>
        <w:gridCol w:w="609"/>
        <w:gridCol w:w="406"/>
        <w:gridCol w:w="723"/>
        <w:gridCol w:w="578"/>
        <w:gridCol w:w="425"/>
        <w:gridCol w:w="709"/>
        <w:gridCol w:w="283"/>
        <w:gridCol w:w="1275"/>
        <w:gridCol w:w="601"/>
        <w:gridCol w:w="1526"/>
        <w:gridCol w:w="567"/>
        <w:gridCol w:w="96"/>
        <w:gridCol w:w="947"/>
        <w:gridCol w:w="9"/>
        <w:gridCol w:w="406"/>
        <w:gridCol w:w="828"/>
        <w:gridCol w:w="15"/>
        <w:gridCol w:w="393"/>
        <w:gridCol w:w="18"/>
        <w:gridCol w:w="974"/>
        <w:gridCol w:w="567"/>
        <w:gridCol w:w="1276"/>
      </w:tblGrid>
      <w:tr w:rsidR="005009C4" w14:paraId="11355137" w14:textId="77777777" w:rsidTr="00303328">
        <w:trPr>
          <w:trHeight w:val="419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14:paraId="76E90C4E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مرحله بازرسی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14:paraId="658A03FF" w14:textId="77777777" w:rsidR="005009C4" w:rsidRDefault="00EA2B4E" w:rsidP="005009C4">
            <w:pPr>
              <w:rPr>
                <w:rtl/>
              </w:rPr>
            </w:pPr>
            <w:sdt>
              <w:sdtPr>
                <w:rPr>
                  <w:rtl/>
                </w:rPr>
                <w:id w:val="1352986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>
              <w:rPr>
                <w:rFonts w:hint="cs"/>
                <w:rtl/>
              </w:rPr>
              <w:t xml:space="preserve">  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7AC82A9F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مواد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14:paraId="6C17FF8F" w14:textId="77777777" w:rsidR="005009C4" w:rsidRDefault="00EA2B4E" w:rsidP="005009C4">
            <w:sdt>
              <w:sdtPr>
                <w:rPr>
                  <w:rtl/>
                </w:rPr>
                <w:id w:val="2003318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290EB2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290EB2">
              <w:rPr>
                <w:rFonts w:hint="cs"/>
                <w:rtl/>
              </w:rPr>
              <w:t xml:space="preserve">  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3FD11" w14:textId="77777777" w:rsidR="005009C4" w:rsidRDefault="005213A1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ساخت و</w:t>
            </w:r>
            <w:r w:rsidR="005009C4">
              <w:rPr>
                <w:rFonts w:hint="cs"/>
                <w:rtl/>
              </w:rPr>
              <w:t xml:space="preserve">تکمیل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7007992" w14:textId="77777777" w:rsidR="005009C4" w:rsidRDefault="00EA2B4E" w:rsidP="005009C4">
            <w:sdt>
              <w:sdtPr>
                <w:rPr>
                  <w:rtl/>
                </w:rPr>
                <w:id w:val="1125889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5D17BB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5D17BB">
              <w:rPr>
                <w:rFonts w:hint="cs"/>
                <w:rtl/>
              </w:rPr>
              <w:t xml:space="preserve">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44D4BF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نصب 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A25CC9" w14:textId="77777777" w:rsidR="005009C4" w:rsidRDefault="005009C4" w:rsidP="005009C4">
            <w:pPr>
              <w:rPr>
                <w:rtl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6CE43BE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پروژه : </w:t>
            </w:r>
          </w:p>
        </w:tc>
        <w:tc>
          <w:tcPr>
            <w:tcW w:w="2127" w:type="dxa"/>
            <w:gridSpan w:val="2"/>
            <w:tcBorders>
              <w:right w:val="single" w:sz="4" w:space="0" w:color="auto"/>
            </w:tcBorders>
          </w:tcPr>
          <w:p w14:paraId="520996C1" w14:textId="77777777" w:rsidR="005009C4" w:rsidRDefault="00A43F7F" w:rsidP="007E685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146008</w:t>
            </w:r>
          </w:p>
        </w:tc>
        <w:tc>
          <w:tcPr>
            <w:tcW w:w="4253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E955EF" w14:textId="77777777" w:rsidR="005009C4" w:rsidRPr="00E569A2" w:rsidRDefault="005009C4" w:rsidP="005009C4">
            <w:pPr>
              <w:rPr>
                <w:b/>
                <w:bCs/>
                <w:rtl/>
              </w:rPr>
            </w:pPr>
            <w:r w:rsidRPr="00E569A2">
              <w:rPr>
                <w:rFonts w:hint="cs"/>
                <w:b/>
                <w:bCs/>
                <w:rtl/>
              </w:rPr>
              <w:t xml:space="preserve">محل بازرسی :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9A47" w14:textId="77777777" w:rsidR="005009C4" w:rsidRPr="00E569A2" w:rsidRDefault="005009C4" w:rsidP="005009C4">
            <w:pPr>
              <w:rPr>
                <w:b/>
                <w:bCs/>
                <w:rtl/>
              </w:rPr>
            </w:pPr>
            <w:r w:rsidRPr="00E569A2">
              <w:rPr>
                <w:rFonts w:hint="cs"/>
                <w:b/>
                <w:bCs/>
                <w:rtl/>
              </w:rPr>
              <w:t>نظریه نهایی</w:t>
            </w:r>
            <w:r>
              <w:rPr>
                <w:rFonts w:hint="cs"/>
                <w:b/>
                <w:bCs/>
                <w:rtl/>
              </w:rPr>
              <w:t xml:space="preserve"> :</w:t>
            </w:r>
          </w:p>
        </w:tc>
      </w:tr>
      <w:tr w:rsidR="000B6E22" w14:paraId="3B9BB333" w14:textId="77777777" w:rsidTr="00303328"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14:paraId="45796008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نظریه بازرس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14:paraId="5C65DD75" w14:textId="77777777" w:rsidR="005009C4" w:rsidRDefault="00EA2B4E" w:rsidP="005009C4">
            <w:pPr>
              <w:rPr>
                <w:rtl/>
              </w:rPr>
            </w:pPr>
            <w:sdt>
              <w:sdtPr>
                <w:rPr>
                  <w:rtl/>
                </w:rPr>
                <w:id w:val="-1355108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>
              <w:rPr>
                <w:rFonts w:hint="cs"/>
                <w:rtl/>
              </w:rPr>
              <w:t xml:space="preserve">  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14:paraId="4AEDC771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مردود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14:paraId="1F091025" w14:textId="77777777" w:rsidR="005009C4" w:rsidRDefault="00EA2B4E" w:rsidP="005009C4">
            <w:sdt>
              <w:sdtPr>
                <w:rPr>
                  <w:rtl/>
                </w:rPr>
                <w:id w:val="1818692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290EB2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290EB2">
              <w:rPr>
                <w:rFonts w:hint="cs"/>
                <w:rtl/>
              </w:rPr>
              <w:t xml:space="preserve">  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BD29F8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دوباره کاری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8FFD05C" w14:textId="77777777" w:rsidR="005009C4" w:rsidRDefault="00EA2B4E" w:rsidP="005009C4">
            <w:sdt>
              <w:sdtPr>
                <w:rPr>
                  <w:rtl/>
                </w:rPr>
                <w:id w:val="143432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5D17BB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5D17BB">
              <w:rPr>
                <w:rFonts w:hint="cs"/>
                <w:rtl/>
              </w:rPr>
              <w:t xml:space="preserve">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8E914E9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مرجوع 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43764" w14:textId="77777777" w:rsidR="005009C4" w:rsidRDefault="005009C4" w:rsidP="005009C4">
            <w:pPr>
              <w:rPr>
                <w:rtl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085DBDD7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محصول :</w:t>
            </w:r>
          </w:p>
        </w:tc>
        <w:tc>
          <w:tcPr>
            <w:tcW w:w="2127" w:type="dxa"/>
            <w:gridSpan w:val="2"/>
            <w:tcBorders>
              <w:right w:val="single" w:sz="4" w:space="0" w:color="auto"/>
            </w:tcBorders>
          </w:tcPr>
          <w:p w14:paraId="0F4891AA" w14:textId="77777777" w:rsidR="005009C4" w:rsidRPr="007E6854" w:rsidRDefault="00A43F7F" w:rsidP="0088691C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فیلتردیسک</w:t>
            </w:r>
          </w:p>
        </w:tc>
        <w:tc>
          <w:tcPr>
            <w:tcW w:w="6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08CED8" w14:textId="77777777" w:rsidR="005009C4" w:rsidRDefault="00EA2B4E" w:rsidP="005009C4">
            <w:pPr>
              <w:rPr>
                <w:rtl/>
              </w:rPr>
            </w:pPr>
            <w:sdt>
              <w:sdtPr>
                <w:rPr>
                  <w:rtl/>
                </w:rPr>
                <w:id w:val="1279981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AE5FF0">
              <w:rPr>
                <w:rFonts w:hint="cs"/>
                <w:rtl/>
              </w:rPr>
              <w:t xml:space="preserve">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2F41520" w14:textId="77777777" w:rsidR="005009C4" w:rsidRDefault="005009C4" w:rsidP="005009C4">
            <w:r>
              <w:rPr>
                <w:rFonts w:hint="cs"/>
                <w:rtl/>
              </w:rPr>
              <w:t>انبار</w:t>
            </w:r>
          </w:p>
        </w:tc>
        <w:tc>
          <w:tcPr>
            <w:tcW w:w="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B52C1" w14:textId="77777777" w:rsidR="005009C4" w:rsidRDefault="00EA2B4E" w:rsidP="005009C4">
            <w:pPr>
              <w:rPr>
                <w:rtl/>
              </w:rPr>
            </w:pPr>
            <w:sdt>
              <w:sdtPr>
                <w:rPr>
                  <w:rtl/>
                </w:rPr>
                <w:id w:val="231214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3F7F">
                  <w:rPr>
                    <w:rFonts w:ascii="Segoe UI Symbol" w:eastAsia="MS Gothic" w:hAnsi="Segoe UI Symbol" w:cs="Segoe UI Symbol" w:hint="cs"/>
                    <w:rtl/>
                  </w:rPr>
                  <w:t>☒</w:t>
                </w:r>
              </w:sdtContent>
            </w:sdt>
            <w:r w:rsidR="005009C4">
              <w:rPr>
                <w:rFonts w:hint="cs"/>
                <w:rtl/>
              </w:rPr>
              <w:t xml:space="preserve"> 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1027FB2" w14:textId="77777777" w:rsidR="005009C4" w:rsidRDefault="00A43F7F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سایت</w:t>
            </w:r>
          </w:p>
        </w:tc>
        <w:tc>
          <w:tcPr>
            <w:tcW w:w="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99160" w14:textId="77777777" w:rsidR="005009C4" w:rsidRDefault="00EA2B4E" w:rsidP="005009C4">
            <w:pPr>
              <w:rPr>
                <w:rtl/>
              </w:rPr>
            </w:pPr>
            <w:sdt>
              <w:sdtPr>
                <w:rPr>
                  <w:rtl/>
                </w:rPr>
                <w:id w:val="-897280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>
              <w:rPr>
                <w:rFonts w:hint="cs"/>
                <w:rtl/>
              </w:rPr>
              <w:t xml:space="preserve"> 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AF52D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1CAF5E" w14:textId="77777777" w:rsidR="005009C4" w:rsidRDefault="00EA2B4E" w:rsidP="005009C4">
            <w:pPr>
              <w:rPr>
                <w:rtl/>
              </w:rPr>
            </w:pPr>
            <w:sdt>
              <w:sdtPr>
                <w:rPr>
                  <w:rtl/>
                </w:rPr>
                <w:id w:val="-42828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>
              <w:rPr>
                <w:rFonts w:hint="cs"/>
                <w:rtl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58071D4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مردود</w:t>
            </w:r>
          </w:p>
        </w:tc>
      </w:tr>
      <w:tr w:rsidR="005009C4" w14:paraId="5BA87936" w14:textId="77777777" w:rsidTr="00303328">
        <w:tc>
          <w:tcPr>
            <w:tcW w:w="563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6758E" w14:textId="77777777" w:rsidR="005009C4" w:rsidRDefault="005009C4" w:rsidP="005009C4">
            <w:pPr>
              <w:rPr>
                <w:rtl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</w:tcBorders>
          </w:tcPr>
          <w:p w14:paraId="4748B41C" w14:textId="77777777" w:rsidR="005009C4" w:rsidRDefault="005009C4" w:rsidP="005009C4">
            <w:pPr>
              <w:rPr>
                <w:rtl/>
              </w:rPr>
            </w:pPr>
          </w:p>
        </w:tc>
        <w:tc>
          <w:tcPr>
            <w:tcW w:w="1275" w:type="dxa"/>
          </w:tcPr>
          <w:p w14:paraId="4B3262C0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زیر محصول :</w:t>
            </w:r>
          </w:p>
        </w:tc>
        <w:tc>
          <w:tcPr>
            <w:tcW w:w="2127" w:type="dxa"/>
            <w:gridSpan w:val="2"/>
            <w:tcBorders>
              <w:right w:val="single" w:sz="4" w:space="0" w:color="auto"/>
            </w:tcBorders>
          </w:tcPr>
          <w:p w14:paraId="67032BA6" w14:textId="77777777" w:rsidR="005009C4" w:rsidRPr="007E6854" w:rsidRDefault="005009C4" w:rsidP="0088691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253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AE7F94" w14:textId="77777777" w:rsidR="005009C4" w:rsidRPr="00E569A2" w:rsidRDefault="005009C4" w:rsidP="005009C4">
            <w:pPr>
              <w:rPr>
                <w:b/>
                <w:bCs/>
                <w:rtl/>
              </w:rPr>
            </w:pPr>
            <w:r w:rsidRPr="00E569A2">
              <w:rPr>
                <w:rFonts w:hint="cs"/>
                <w:b/>
                <w:bCs/>
                <w:rtl/>
              </w:rPr>
              <w:t>توزیع نسخ: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614FC4" w14:textId="77777777" w:rsidR="005009C4" w:rsidRDefault="00EA2B4E" w:rsidP="005009C4">
            <w:pPr>
              <w:rPr>
                <w:rtl/>
              </w:rPr>
            </w:pPr>
            <w:sdt>
              <w:sdtPr>
                <w:rPr>
                  <w:rtl/>
                </w:rPr>
                <w:id w:val="2037001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>
              <w:rPr>
                <w:rFonts w:hint="cs"/>
                <w:rtl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43E0DEA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اسقاط</w:t>
            </w:r>
          </w:p>
        </w:tc>
      </w:tr>
      <w:tr w:rsidR="005009C4" w14:paraId="4661E82A" w14:textId="77777777" w:rsidTr="00303328">
        <w:tc>
          <w:tcPr>
            <w:tcW w:w="1778" w:type="dxa"/>
            <w:tcBorders>
              <w:top w:val="single" w:sz="4" w:space="0" w:color="auto"/>
            </w:tcBorders>
          </w:tcPr>
          <w:p w14:paraId="693EF717" w14:textId="77777777" w:rsidR="005009C4" w:rsidRDefault="005009C4" w:rsidP="005009C4">
            <w:r>
              <w:rPr>
                <w:rFonts w:hint="cs"/>
                <w:rtl/>
              </w:rPr>
              <w:t xml:space="preserve">سند مرجع -  </w:t>
            </w:r>
            <w:r>
              <w:t>MR</w:t>
            </w:r>
          </w:p>
        </w:tc>
        <w:tc>
          <w:tcPr>
            <w:tcW w:w="3856" w:type="dxa"/>
            <w:gridSpan w:val="7"/>
            <w:tcBorders>
              <w:top w:val="single" w:sz="4" w:space="0" w:color="auto"/>
            </w:tcBorders>
          </w:tcPr>
          <w:p w14:paraId="2F9A0B77" w14:textId="77777777" w:rsidR="005009C4" w:rsidRPr="007E6854" w:rsidRDefault="005009C4" w:rsidP="0088691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3" w:type="dxa"/>
            <w:vMerge/>
          </w:tcPr>
          <w:p w14:paraId="43B6B377" w14:textId="77777777" w:rsidR="005009C4" w:rsidRDefault="005009C4" w:rsidP="005009C4">
            <w:pPr>
              <w:rPr>
                <w:rtl/>
              </w:rPr>
            </w:pPr>
          </w:p>
        </w:tc>
        <w:tc>
          <w:tcPr>
            <w:tcW w:w="1275" w:type="dxa"/>
          </w:tcPr>
          <w:p w14:paraId="530FB0E6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مجموعه : </w:t>
            </w:r>
          </w:p>
        </w:tc>
        <w:tc>
          <w:tcPr>
            <w:tcW w:w="2127" w:type="dxa"/>
            <w:gridSpan w:val="2"/>
            <w:tcBorders>
              <w:right w:val="single" w:sz="4" w:space="0" w:color="auto"/>
            </w:tcBorders>
          </w:tcPr>
          <w:p w14:paraId="1C024B23" w14:textId="77777777" w:rsidR="005009C4" w:rsidRPr="007E6854" w:rsidRDefault="005009C4" w:rsidP="0088691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09408E" w14:textId="77777777" w:rsidR="005009C4" w:rsidRDefault="00EA2B4E" w:rsidP="005009C4">
            <w:sdt>
              <w:sdtPr>
                <w:rPr>
                  <w:rtl/>
                </w:rPr>
                <w:id w:val="-10316430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3F7F">
                  <w:rPr>
                    <w:rFonts w:ascii="Segoe UI Symbol" w:eastAsia="MS Gothic" w:hAnsi="Segoe UI Symbol" w:cs="Segoe UI Symbol" w:hint="cs"/>
                    <w:rtl/>
                  </w:rPr>
                  <w:t>☒</w:t>
                </w:r>
              </w:sdtContent>
            </w:sdt>
            <w:r w:rsidR="005009C4" w:rsidRPr="00805415">
              <w:rPr>
                <w:rFonts w:hint="cs"/>
                <w:rtl/>
              </w:rPr>
              <w:t xml:space="preserve"> 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FE3BF6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کیفیت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14:paraId="744F24EE" w14:textId="77777777" w:rsidR="005009C4" w:rsidRDefault="00EA2B4E" w:rsidP="005009C4">
            <w:sdt>
              <w:sdtPr>
                <w:rPr>
                  <w:rtl/>
                </w:rPr>
                <w:id w:val="-7915148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3F7F">
                  <w:rPr>
                    <w:rFonts w:ascii="Segoe UI Symbol" w:eastAsia="MS Gothic" w:hAnsi="Segoe UI Symbol" w:cs="Segoe UI Symbol" w:hint="cs"/>
                    <w:rtl/>
                  </w:rPr>
                  <w:t>☒</w:t>
                </w:r>
              </w:sdtContent>
            </w:sdt>
            <w:r w:rsidR="005009C4" w:rsidRPr="00774E1D">
              <w:rPr>
                <w:rFonts w:hint="cs"/>
                <w:rtl/>
              </w:rPr>
              <w:t xml:space="preserve">  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8B320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طراحی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CA56C" w14:textId="77777777" w:rsidR="005009C4" w:rsidRDefault="00EA2B4E" w:rsidP="005009C4">
            <w:sdt>
              <w:sdtPr>
                <w:rPr>
                  <w:rtl/>
                </w:rPr>
                <w:id w:val="-2029089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3F7F">
                  <w:rPr>
                    <w:rFonts w:ascii="Segoe UI Symbol" w:eastAsia="MS Gothic" w:hAnsi="Segoe UI Symbol" w:cs="Segoe UI Symbol" w:hint="cs"/>
                    <w:rtl/>
                  </w:rPr>
                  <w:t>☒</w:t>
                </w:r>
              </w:sdtContent>
            </w:sdt>
            <w:r w:rsidR="005009C4" w:rsidRPr="00C8180E">
              <w:rPr>
                <w:rFonts w:hint="cs"/>
                <w:rtl/>
              </w:rPr>
              <w:t xml:space="preserve"> 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3332EF0F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تولید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09EF96" w14:textId="77777777" w:rsidR="005009C4" w:rsidRDefault="00EA2B4E" w:rsidP="005009C4">
            <w:sdt>
              <w:sdtPr>
                <w:rPr>
                  <w:rtl/>
                </w:rPr>
                <w:id w:val="165372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AE5FF0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AE5FF0">
              <w:rPr>
                <w:rFonts w:hint="cs"/>
                <w:rtl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C391EDD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مرجوع </w:t>
            </w:r>
          </w:p>
        </w:tc>
      </w:tr>
      <w:tr w:rsidR="005009C4" w14:paraId="2D7EF127" w14:textId="77777777" w:rsidTr="00303328">
        <w:tc>
          <w:tcPr>
            <w:tcW w:w="1778" w:type="dxa"/>
          </w:tcPr>
          <w:p w14:paraId="351471F8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سند مرجع - نقشه</w:t>
            </w:r>
          </w:p>
        </w:tc>
        <w:tc>
          <w:tcPr>
            <w:tcW w:w="3856" w:type="dxa"/>
            <w:gridSpan w:val="7"/>
          </w:tcPr>
          <w:p w14:paraId="6C650158" w14:textId="77777777" w:rsidR="005009C4" w:rsidRPr="007E6854" w:rsidRDefault="005009C4" w:rsidP="0088691C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83" w:type="dxa"/>
            <w:vMerge/>
          </w:tcPr>
          <w:p w14:paraId="79F18D65" w14:textId="77777777" w:rsidR="005009C4" w:rsidRDefault="005009C4" w:rsidP="005009C4">
            <w:pPr>
              <w:rPr>
                <w:rtl/>
              </w:rPr>
            </w:pPr>
          </w:p>
        </w:tc>
        <w:tc>
          <w:tcPr>
            <w:tcW w:w="1275" w:type="dxa"/>
          </w:tcPr>
          <w:p w14:paraId="42CA426B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قطعه :</w:t>
            </w:r>
          </w:p>
        </w:tc>
        <w:tc>
          <w:tcPr>
            <w:tcW w:w="2127" w:type="dxa"/>
            <w:gridSpan w:val="2"/>
            <w:tcBorders>
              <w:right w:val="single" w:sz="4" w:space="0" w:color="auto"/>
            </w:tcBorders>
          </w:tcPr>
          <w:p w14:paraId="6462DDE8" w14:textId="77777777" w:rsidR="005009C4" w:rsidRPr="007E6854" w:rsidRDefault="005009C4" w:rsidP="0088691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E801B8" w14:textId="77777777" w:rsidR="005009C4" w:rsidRDefault="00EA2B4E" w:rsidP="005009C4">
            <w:sdt>
              <w:sdtPr>
                <w:rPr>
                  <w:rtl/>
                </w:rPr>
                <w:id w:val="162890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805415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805415">
              <w:rPr>
                <w:rFonts w:hint="cs"/>
                <w:rtl/>
              </w:rPr>
              <w:t xml:space="preserve"> 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96D406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انبار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14:paraId="2F50BE67" w14:textId="77777777" w:rsidR="005009C4" w:rsidRDefault="00EA2B4E" w:rsidP="005009C4">
            <w:sdt>
              <w:sdtPr>
                <w:rPr>
                  <w:rtl/>
                </w:rPr>
                <w:id w:val="1607381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774E1D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774E1D">
              <w:rPr>
                <w:rFonts w:hint="cs"/>
                <w:rtl/>
              </w:rPr>
              <w:t xml:space="preserve">  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52F30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تدارکات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2000" w14:textId="77777777" w:rsidR="005009C4" w:rsidRDefault="00EA2B4E" w:rsidP="005009C4">
            <w:sdt>
              <w:sdtPr>
                <w:rPr>
                  <w:rtl/>
                </w:rPr>
                <w:id w:val="-167182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C8180E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C8180E">
              <w:rPr>
                <w:rFonts w:hint="cs"/>
                <w:rtl/>
              </w:rPr>
              <w:t xml:space="preserve"> 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30A8787E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23411B" w14:textId="77777777" w:rsidR="005009C4" w:rsidRDefault="00EA2B4E" w:rsidP="005009C4">
            <w:sdt>
              <w:sdtPr>
                <w:rPr>
                  <w:rtl/>
                </w:rPr>
                <w:id w:val="-433363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AE5FF0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AE5FF0">
              <w:rPr>
                <w:rFonts w:hint="cs"/>
                <w:rtl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857FA7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دوباره کاری</w:t>
            </w:r>
          </w:p>
        </w:tc>
      </w:tr>
      <w:tr w:rsidR="005009C4" w14:paraId="36BDDC0C" w14:textId="77777777" w:rsidTr="00303328">
        <w:trPr>
          <w:trHeight w:val="375"/>
        </w:trPr>
        <w:tc>
          <w:tcPr>
            <w:tcW w:w="1778" w:type="dxa"/>
          </w:tcPr>
          <w:p w14:paraId="79F62394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سند مرجع </w:t>
            </w:r>
            <w:r>
              <w:rPr>
                <w:rFonts w:ascii="Arial" w:hAnsi="Arial" w:cs="Arial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رویه </w:t>
            </w:r>
          </w:p>
        </w:tc>
        <w:tc>
          <w:tcPr>
            <w:tcW w:w="3856" w:type="dxa"/>
            <w:gridSpan w:val="7"/>
          </w:tcPr>
          <w:p w14:paraId="72BFF0BB" w14:textId="77777777" w:rsidR="005009C4" w:rsidRPr="007E6854" w:rsidRDefault="005009C4" w:rsidP="0088691C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83" w:type="dxa"/>
            <w:vMerge/>
          </w:tcPr>
          <w:p w14:paraId="48831B76" w14:textId="77777777" w:rsidR="005009C4" w:rsidRDefault="005009C4" w:rsidP="005009C4">
            <w:pPr>
              <w:rPr>
                <w:rtl/>
              </w:rPr>
            </w:pPr>
          </w:p>
        </w:tc>
        <w:tc>
          <w:tcPr>
            <w:tcW w:w="1275" w:type="dxa"/>
          </w:tcPr>
          <w:p w14:paraId="68C15C80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فرایند : </w:t>
            </w:r>
          </w:p>
        </w:tc>
        <w:tc>
          <w:tcPr>
            <w:tcW w:w="2127" w:type="dxa"/>
            <w:gridSpan w:val="2"/>
            <w:tcBorders>
              <w:right w:val="single" w:sz="4" w:space="0" w:color="auto"/>
            </w:tcBorders>
          </w:tcPr>
          <w:p w14:paraId="5D068426" w14:textId="77777777" w:rsidR="005009C4" w:rsidRPr="007E6854" w:rsidRDefault="005009C4" w:rsidP="0088691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0883FD" w14:textId="77777777" w:rsidR="005009C4" w:rsidRDefault="00EA2B4E" w:rsidP="005009C4">
            <w:sdt>
              <w:sdtPr>
                <w:rPr>
                  <w:rtl/>
                </w:rPr>
                <w:id w:val="-21303890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3F7F">
                  <w:rPr>
                    <w:rFonts w:ascii="Segoe UI Symbol" w:eastAsia="MS Gothic" w:hAnsi="Segoe UI Symbol" w:cs="Segoe UI Symbol" w:hint="cs"/>
                    <w:rtl/>
                  </w:rPr>
                  <w:t>☒</w:t>
                </w:r>
              </w:sdtContent>
            </w:sdt>
            <w:r w:rsidR="005009C4" w:rsidRPr="00805415">
              <w:rPr>
                <w:rFonts w:hint="cs"/>
                <w:rtl/>
              </w:rPr>
              <w:t xml:space="preserve"> 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C671E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برنامه ریزی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C9415" w14:textId="77777777" w:rsidR="005009C4" w:rsidRDefault="00EA2B4E" w:rsidP="005009C4">
            <w:sdt>
              <w:sdtPr>
                <w:rPr>
                  <w:rtl/>
                </w:rPr>
                <w:id w:val="-30361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774E1D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774E1D">
              <w:rPr>
                <w:rFonts w:hint="cs"/>
                <w:rtl/>
              </w:rPr>
              <w:t xml:space="preserve">  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9CD96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اداری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0B2CF" w14:textId="77777777" w:rsidR="005009C4" w:rsidRDefault="00EA2B4E" w:rsidP="005009C4">
            <w:sdt>
              <w:sdtPr>
                <w:rPr>
                  <w:rtl/>
                </w:rPr>
                <w:id w:val="208202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C8180E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C8180E">
              <w:rPr>
                <w:rFonts w:hint="cs"/>
                <w:rtl/>
              </w:rPr>
              <w:t xml:space="preserve"> 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87556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مالی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A26AF" w14:textId="77777777" w:rsidR="005009C4" w:rsidRDefault="00EA2B4E" w:rsidP="005009C4">
            <w:sdt>
              <w:sdtPr>
                <w:rPr>
                  <w:rtl/>
                </w:rPr>
                <w:id w:val="809678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9C4" w:rsidRPr="00AE5FF0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5009C4" w:rsidRPr="00AE5FF0">
              <w:rPr>
                <w:rFonts w:hint="cs"/>
                <w:rtl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AEDB3" w14:textId="77777777" w:rsidR="005009C4" w:rsidRDefault="005009C4" w:rsidP="005009C4">
            <w:pPr>
              <w:rPr>
                <w:rtl/>
              </w:rPr>
            </w:pPr>
            <w:r>
              <w:rPr>
                <w:rFonts w:hint="cs"/>
                <w:rtl/>
              </w:rPr>
              <w:t>پذیرش ارفاقی</w:t>
            </w:r>
          </w:p>
        </w:tc>
      </w:tr>
      <w:tr w:rsidR="005009C4" w14:paraId="1CFEF480" w14:textId="77777777" w:rsidTr="00303328">
        <w:tc>
          <w:tcPr>
            <w:tcW w:w="1778" w:type="dxa"/>
          </w:tcPr>
          <w:p w14:paraId="2CAF811E" w14:textId="77777777" w:rsidR="00E569A2" w:rsidRDefault="00E569A2" w:rsidP="005160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استاندارد </w:t>
            </w:r>
          </w:p>
        </w:tc>
        <w:tc>
          <w:tcPr>
            <w:tcW w:w="3856" w:type="dxa"/>
            <w:gridSpan w:val="7"/>
          </w:tcPr>
          <w:p w14:paraId="63F91DAF" w14:textId="77777777" w:rsidR="00E569A2" w:rsidRPr="007E6854" w:rsidRDefault="00E569A2" w:rsidP="0088691C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83" w:type="dxa"/>
            <w:vMerge/>
          </w:tcPr>
          <w:p w14:paraId="66F4AED8" w14:textId="77777777" w:rsidR="00E569A2" w:rsidRDefault="00E569A2" w:rsidP="00516005">
            <w:pPr>
              <w:rPr>
                <w:rtl/>
              </w:rPr>
            </w:pPr>
          </w:p>
        </w:tc>
        <w:tc>
          <w:tcPr>
            <w:tcW w:w="1275" w:type="dxa"/>
          </w:tcPr>
          <w:p w14:paraId="53E4805D" w14:textId="77777777" w:rsidR="00E569A2" w:rsidRDefault="00E569A2" w:rsidP="005160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تأمین کننده : </w:t>
            </w:r>
          </w:p>
        </w:tc>
        <w:tc>
          <w:tcPr>
            <w:tcW w:w="2127" w:type="dxa"/>
            <w:gridSpan w:val="2"/>
          </w:tcPr>
          <w:p w14:paraId="001D5F35" w14:textId="77777777" w:rsidR="00E569A2" w:rsidRPr="007E6854" w:rsidRDefault="00E569A2" w:rsidP="0088691C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025" w:type="dxa"/>
            <w:gridSpan w:val="5"/>
            <w:tcBorders>
              <w:top w:val="single" w:sz="4" w:space="0" w:color="auto"/>
            </w:tcBorders>
          </w:tcPr>
          <w:p w14:paraId="01DA2B8E" w14:textId="77777777" w:rsidR="00E569A2" w:rsidRDefault="00E569A2" w:rsidP="00516005">
            <w:pPr>
              <w:rPr>
                <w:rtl/>
              </w:rPr>
            </w:pPr>
            <w:r>
              <w:rPr>
                <w:rFonts w:hint="cs"/>
                <w:rtl/>
              </w:rPr>
              <w:t>اقدام اصلاحی :</w:t>
            </w:r>
          </w:p>
        </w:tc>
        <w:tc>
          <w:tcPr>
            <w:tcW w:w="4071" w:type="dxa"/>
            <w:gridSpan w:val="7"/>
            <w:tcBorders>
              <w:top w:val="single" w:sz="4" w:space="0" w:color="auto"/>
            </w:tcBorders>
          </w:tcPr>
          <w:p w14:paraId="29C59C03" w14:textId="77777777" w:rsidR="00E569A2" w:rsidRDefault="00E569A2" w:rsidP="00516005"/>
        </w:tc>
      </w:tr>
      <w:tr w:rsidR="005009C4" w:rsidRPr="00E569A2" w14:paraId="60720715" w14:textId="77777777" w:rsidTr="005213A1">
        <w:tblPrEx>
          <w:jc w:val="center"/>
        </w:tblPrEx>
        <w:trPr>
          <w:trHeight w:hRule="exact" w:val="397"/>
          <w:jc w:val="center"/>
        </w:trPr>
        <w:tc>
          <w:tcPr>
            <w:tcW w:w="3922" w:type="dxa"/>
            <w:gridSpan w:val="5"/>
            <w:vAlign w:val="center"/>
          </w:tcPr>
          <w:p w14:paraId="7BF688C8" w14:textId="77777777" w:rsidR="00E569A2" w:rsidRPr="00E569A2" w:rsidRDefault="00E569A2" w:rsidP="00E569A2">
            <w:pPr>
              <w:jc w:val="center"/>
              <w:rPr>
                <w:b/>
                <w:bCs/>
                <w:rtl/>
              </w:rPr>
            </w:pPr>
            <w:r w:rsidRPr="00E569A2">
              <w:rPr>
                <w:rFonts w:hint="cs"/>
                <w:b/>
                <w:bCs/>
                <w:rtl/>
              </w:rPr>
              <w:t>شرح مغایرت</w:t>
            </w:r>
          </w:p>
        </w:tc>
        <w:tc>
          <w:tcPr>
            <w:tcW w:w="3871" w:type="dxa"/>
            <w:gridSpan w:val="6"/>
            <w:vAlign w:val="center"/>
          </w:tcPr>
          <w:p w14:paraId="3BEA64A5" w14:textId="77777777" w:rsidR="00E569A2" w:rsidRPr="00E569A2" w:rsidRDefault="00E569A2" w:rsidP="00E569A2">
            <w:pPr>
              <w:jc w:val="center"/>
              <w:rPr>
                <w:b/>
                <w:bCs/>
                <w:rtl/>
              </w:rPr>
            </w:pPr>
            <w:r w:rsidRPr="00E569A2">
              <w:rPr>
                <w:rFonts w:hint="cs"/>
                <w:b/>
                <w:bCs/>
                <w:rtl/>
              </w:rPr>
              <w:t>نظریه واحد اجرایی</w:t>
            </w:r>
          </w:p>
        </w:tc>
        <w:tc>
          <w:tcPr>
            <w:tcW w:w="3551" w:type="dxa"/>
            <w:gridSpan w:val="6"/>
            <w:vAlign w:val="center"/>
          </w:tcPr>
          <w:p w14:paraId="2A23D31A" w14:textId="77777777" w:rsidR="00E569A2" w:rsidRPr="00E569A2" w:rsidRDefault="00E569A2" w:rsidP="00E569A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نظریه طراحی و مهندسی</w:t>
            </w:r>
          </w:p>
        </w:tc>
        <w:tc>
          <w:tcPr>
            <w:tcW w:w="4071" w:type="dxa"/>
            <w:gridSpan w:val="7"/>
            <w:vAlign w:val="center"/>
          </w:tcPr>
          <w:p w14:paraId="3B665906" w14:textId="77777777" w:rsidR="00E569A2" w:rsidRPr="00E569A2" w:rsidRDefault="00E569A2" w:rsidP="00E569A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تعیین تکلیف </w:t>
            </w:r>
          </w:p>
        </w:tc>
      </w:tr>
      <w:tr w:rsidR="005009C4" w:rsidRPr="00E569A2" w14:paraId="1F1D73CB" w14:textId="77777777" w:rsidTr="00EC1DBA">
        <w:tblPrEx>
          <w:jc w:val="center"/>
        </w:tblPrEx>
        <w:trPr>
          <w:trHeight w:hRule="exact" w:val="4961"/>
          <w:jc w:val="center"/>
        </w:trPr>
        <w:tc>
          <w:tcPr>
            <w:tcW w:w="3922" w:type="dxa"/>
            <w:gridSpan w:val="5"/>
          </w:tcPr>
          <w:p w14:paraId="11868A8C" w14:textId="77777777" w:rsidR="00310CB8" w:rsidRDefault="00A43F7F" w:rsidP="007E685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از فیلتر میکرونی فیلتردیسک پرز رد می شود.</w:t>
            </w:r>
          </w:p>
          <w:p w14:paraId="717DCF22" w14:textId="77777777" w:rsidR="00A43F7F" w:rsidRPr="007E6854" w:rsidRDefault="00A43F7F" w:rsidP="007E6854">
            <w:pPr>
              <w:rPr>
                <w:sz w:val="24"/>
                <w:szCs w:val="24"/>
                <w:rtl/>
              </w:rPr>
            </w:pPr>
          </w:p>
        </w:tc>
        <w:tc>
          <w:tcPr>
            <w:tcW w:w="3871" w:type="dxa"/>
            <w:gridSpan w:val="6"/>
          </w:tcPr>
          <w:p w14:paraId="5C1B5FFC" w14:textId="77777777" w:rsidR="00236BE1" w:rsidRDefault="00236BE1" w:rsidP="00236BE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رینگ ثابت و دیسک متحرک دقیقا هم قطر و هم راستا هستند، مشکل بوجود آمده به دلیل آن است که بعضی قسمتهای نبشی نورد شده مربوط رینگ ثابت بیضی و دفرمه شده است. (واحد نصب)</w:t>
            </w:r>
          </w:p>
          <w:p w14:paraId="213E31B2" w14:textId="77777777" w:rsidR="00236BE1" w:rsidRDefault="00236BE1" w:rsidP="00236BE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.........................................................................</w:t>
            </w:r>
          </w:p>
          <w:p w14:paraId="6A0549C3" w14:textId="77777777" w:rsidR="00236BE1" w:rsidRDefault="00236BE1" w:rsidP="00236BE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نبشی نورد شده ی رینگ ثابت، در محیط کارگاه به خط شده و هیچ گونه دفرمگی در آن وجود نداشته است.</w:t>
            </w:r>
          </w:p>
          <w:p w14:paraId="67EB9E58" w14:textId="77777777" w:rsidR="00236BE1" w:rsidRDefault="00236BE1" w:rsidP="00236BE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احتمالا مورد پیش آمده به دلیل آسیب های وارده در بارگیری و انتقال به سایت رخ داده است.</w:t>
            </w:r>
          </w:p>
          <w:p w14:paraId="028046FD" w14:textId="5526945F" w:rsidR="00E569A2" w:rsidRPr="007E6854" w:rsidRDefault="00236BE1" w:rsidP="00236BE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پیشنهاد واحد تولید آن است که نبشی نورد شده، در محل سایت مجددا به خط شده و در صورت مشاهده دفرمگی، قبل از نصب اصلاح گردد.(تولید)</w:t>
            </w:r>
          </w:p>
        </w:tc>
        <w:tc>
          <w:tcPr>
            <w:tcW w:w="3551" w:type="dxa"/>
            <w:gridSpan w:val="6"/>
          </w:tcPr>
          <w:p w14:paraId="7CBD0AC6" w14:textId="5709D493" w:rsidR="00E569A2" w:rsidRDefault="00500CF0" w:rsidP="007E685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به </w:t>
            </w:r>
            <w:r w:rsidR="002C5E53">
              <w:rPr>
                <w:rFonts w:hint="cs"/>
                <w:sz w:val="24"/>
                <w:szCs w:val="24"/>
                <w:rtl/>
              </w:rPr>
              <w:t xml:space="preserve">دلیل </w:t>
            </w:r>
            <w:r>
              <w:rPr>
                <w:rFonts w:hint="cs"/>
                <w:sz w:val="24"/>
                <w:szCs w:val="24"/>
                <w:rtl/>
              </w:rPr>
              <w:t xml:space="preserve">ساخت نامناسب رینگ ثابت و متحرک فیلتر دیسکی (هم قطر و هم مرکز نبودن دوتا رینگ) نوار هوابندی به طور کامل هوابنیدی نمیکند. </w:t>
            </w:r>
          </w:p>
          <w:p w14:paraId="6CBBBB25" w14:textId="77777777" w:rsidR="00500CF0" w:rsidRDefault="00500CF0" w:rsidP="007E685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بنابراین لازم است تا دو عدد رینگ ثابت دقیقا هم قطر رینگ متحرک ساخته و جایگزین شود.</w:t>
            </w:r>
          </w:p>
          <w:p w14:paraId="41C938BC" w14:textId="37FAF12A" w:rsidR="002C5E53" w:rsidRDefault="002C5E53" w:rsidP="007E685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از طرفی مشکل در رفتن توری فیلتر میکرونی نیز وجود دارد.</w:t>
            </w:r>
          </w:p>
          <w:p w14:paraId="0E30004D" w14:textId="61E54B25" w:rsidR="002C5E53" w:rsidRPr="007E6854" w:rsidRDefault="002C5E53" w:rsidP="007E6854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لازم به ذکر است که به دلیل انحراف واحد تولید از نقشه فیلتر دیسکی و فیلتر میکرونی ارائه شده، می بایست دو عدد فیلتر دیسک</w:t>
            </w:r>
            <w:r w:rsidR="004E3C25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کامل </w:t>
            </w:r>
            <w:r w:rsidR="004E3C25">
              <w:rPr>
                <w:rFonts w:hint="cs"/>
                <w:sz w:val="24"/>
                <w:szCs w:val="24"/>
                <w:rtl/>
              </w:rPr>
              <w:t>(به همراه فیلتر  میکرونی)</w:t>
            </w:r>
            <w:r>
              <w:rPr>
                <w:rFonts w:hint="cs"/>
                <w:sz w:val="24"/>
                <w:szCs w:val="24"/>
                <w:rtl/>
              </w:rPr>
              <w:t>مطابق نقشه مهندسی ساخته و ارسال شود.</w:t>
            </w:r>
          </w:p>
        </w:tc>
        <w:tc>
          <w:tcPr>
            <w:tcW w:w="4071" w:type="dxa"/>
            <w:gridSpan w:val="7"/>
          </w:tcPr>
          <w:p w14:paraId="628839C7" w14:textId="77777777" w:rsidR="00E569A2" w:rsidRPr="007E6854" w:rsidRDefault="00E569A2" w:rsidP="007E6854">
            <w:pPr>
              <w:rPr>
                <w:sz w:val="24"/>
                <w:szCs w:val="24"/>
                <w:rtl/>
              </w:rPr>
            </w:pPr>
          </w:p>
        </w:tc>
      </w:tr>
      <w:tr w:rsidR="005009C4" w:rsidRPr="00E569A2" w14:paraId="7D91D50B" w14:textId="77777777" w:rsidTr="00EC1DBA">
        <w:tblPrEx>
          <w:jc w:val="center"/>
        </w:tblPrEx>
        <w:trPr>
          <w:trHeight w:hRule="exact" w:val="851"/>
          <w:jc w:val="center"/>
        </w:trPr>
        <w:tc>
          <w:tcPr>
            <w:tcW w:w="3922" w:type="dxa"/>
            <w:gridSpan w:val="5"/>
          </w:tcPr>
          <w:p w14:paraId="47EFE6D2" w14:textId="77777777" w:rsidR="000B6E22" w:rsidRDefault="000B6E22" w:rsidP="000B6E2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تاریخ و امضا</w:t>
            </w:r>
          </w:p>
          <w:p w14:paraId="5976E958" w14:textId="77777777" w:rsidR="000B6E22" w:rsidRPr="000B6E22" w:rsidRDefault="00A43F7F" w:rsidP="00D65AC4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شولی          </w:t>
            </w:r>
            <w:r w:rsidR="00D65AC4">
              <w:rPr>
                <w:rFonts w:hint="cs"/>
                <w:b/>
                <w:bCs/>
                <w:rtl/>
              </w:rPr>
              <w:t>20</w:t>
            </w:r>
            <w:r>
              <w:rPr>
                <w:rFonts w:hint="cs"/>
                <w:b/>
                <w:bCs/>
                <w:rtl/>
              </w:rPr>
              <w:t>/03/1402</w:t>
            </w:r>
          </w:p>
          <w:p w14:paraId="41E2B3C1" w14:textId="77777777" w:rsidR="000B6E22" w:rsidRPr="000B6E22" w:rsidRDefault="000B6E22" w:rsidP="005009C4">
            <w:pPr>
              <w:rPr>
                <w:b/>
                <w:bCs/>
                <w:rtl/>
              </w:rPr>
            </w:pPr>
          </w:p>
        </w:tc>
        <w:tc>
          <w:tcPr>
            <w:tcW w:w="3871" w:type="dxa"/>
            <w:gridSpan w:val="6"/>
          </w:tcPr>
          <w:p w14:paraId="4A9DAAD2" w14:textId="2F49B192" w:rsidR="00236BE1" w:rsidRDefault="005009C4" w:rsidP="00236BE1">
            <w:pPr>
              <w:rPr>
                <w:b/>
                <w:bCs/>
                <w:rtl/>
              </w:rPr>
            </w:pPr>
            <w:r w:rsidRPr="000B6E22">
              <w:rPr>
                <w:rFonts w:hint="cs"/>
                <w:b/>
                <w:bCs/>
                <w:rtl/>
              </w:rPr>
              <w:t>تاریخ و امضا</w:t>
            </w:r>
            <w:r w:rsidR="00236BE1">
              <w:rPr>
                <w:rFonts w:hint="cs"/>
                <w:b/>
                <w:bCs/>
                <w:rtl/>
              </w:rPr>
              <w:t xml:space="preserve">:    : </w:t>
            </w:r>
            <w:r w:rsidR="00236BE1">
              <w:rPr>
                <w:rFonts w:hint="cs"/>
                <w:b/>
                <w:bCs/>
                <w:rtl/>
              </w:rPr>
              <w:t xml:space="preserve">  بهروزی          2</w:t>
            </w:r>
            <w:r w:rsidR="00236BE1">
              <w:rPr>
                <w:rFonts w:hint="cs"/>
                <w:b/>
                <w:bCs/>
                <w:rtl/>
              </w:rPr>
              <w:t>4</w:t>
            </w:r>
            <w:r w:rsidR="00236BE1">
              <w:rPr>
                <w:rFonts w:hint="cs"/>
                <w:b/>
                <w:bCs/>
                <w:rtl/>
              </w:rPr>
              <w:t>/03/1402</w:t>
            </w:r>
          </w:p>
          <w:p w14:paraId="3116C456" w14:textId="340B4A44" w:rsidR="00236BE1" w:rsidRPr="000B6E22" w:rsidRDefault="00236BE1" w:rsidP="00236BE1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پ</w:t>
            </w:r>
            <w:r>
              <w:rPr>
                <w:rFonts w:hint="cs"/>
                <w:b/>
                <w:bCs/>
                <w:rtl/>
              </w:rPr>
              <w:t>روانه          2</w:t>
            </w:r>
            <w:r>
              <w:rPr>
                <w:rFonts w:hint="cs"/>
                <w:b/>
                <w:bCs/>
                <w:rtl/>
              </w:rPr>
              <w:t>8</w:t>
            </w:r>
            <w:bookmarkStart w:id="0" w:name="_GoBack"/>
            <w:bookmarkEnd w:id="0"/>
            <w:r>
              <w:rPr>
                <w:rFonts w:hint="cs"/>
                <w:b/>
                <w:bCs/>
                <w:rtl/>
              </w:rPr>
              <w:t>/03/1402</w:t>
            </w:r>
          </w:p>
        </w:tc>
        <w:tc>
          <w:tcPr>
            <w:tcW w:w="3551" w:type="dxa"/>
            <w:gridSpan w:val="6"/>
          </w:tcPr>
          <w:p w14:paraId="41CF1EC6" w14:textId="77777777" w:rsidR="00E569A2" w:rsidRDefault="005009C4" w:rsidP="00E569A2">
            <w:pPr>
              <w:rPr>
                <w:b/>
                <w:bCs/>
                <w:rtl/>
              </w:rPr>
            </w:pPr>
            <w:r w:rsidRPr="000B6E22">
              <w:rPr>
                <w:rFonts w:hint="cs"/>
                <w:b/>
                <w:bCs/>
                <w:rtl/>
              </w:rPr>
              <w:t>تاریخ و امضا</w:t>
            </w:r>
          </w:p>
          <w:p w14:paraId="5176ED2F" w14:textId="55EDF1B6" w:rsidR="00500CF0" w:rsidRPr="000B6E22" w:rsidRDefault="00500CF0" w:rsidP="00E569A2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بیگی   20 /03/ 1402</w:t>
            </w:r>
          </w:p>
        </w:tc>
        <w:tc>
          <w:tcPr>
            <w:tcW w:w="4071" w:type="dxa"/>
            <w:gridSpan w:val="7"/>
          </w:tcPr>
          <w:p w14:paraId="5A760B06" w14:textId="77777777" w:rsidR="00E569A2" w:rsidRPr="000B6E22" w:rsidRDefault="005009C4" w:rsidP="00E569A2">
            <w:pPr>
              <w:rPr>
                <w:b/>
                <w:bCs/>
                <w:rtl/>
              </w:rPr>
            </w:pPr>
            <w:r w:rsidRPr="000B6E22">
              <w:rPr>
                <w:rFonts w:hint="cs"/>
                <w:b/>
                <w:bCs/>
                <w:rtl/>
              </w:rPr>
              <w:t>تاریخ و امضا</w:t>
            </w:r>
          </w:p>
        </w:tc>
      </w:tr>
    </w:tbl>
    <w:p w14:paraId="5EA70E77" w14:textId="77777777" w:rsidR="00E569A2" w:rsidRPr="00E569A2" w:rsidRDefault="00E569A2" w:rsidP="00E569A2"/>
    <w:sectPr w:rsidR="00E569A2" w:rsidRPr="00E569A2" w:rsidSect="00310CB8">
      <w:headerReference w:type="default" r:id="rId7"/>
      <w:pgSz w:w="16838" w:h="11906" w:orient="landscape" w:code="9"/>
      <w:pgMar w:top="1619" w:right="720" w:bottom="720" w:left="720" w:header="45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96274" w14:textId="77777777" w:rsidR="00EA2B4E" w:rsidRDefault="00EA2B4E" w:rsidP="00516005">
      <w:pPr>
        <w:spacing w:after="0" w:line="240" w:lineRule="auto"/>
      </w:pPr>
      <w:r>
        <w:separator/>
      </w:r>
    </w:p>
  </w:endnote>
  <w:endnote w:type="continuationSeparator" w:id="0">
    <w:p w14:paraId="07E7132A" w14:textId="77777777" w:rsidR="00EA2B4E" w:rsidRDefault="00EA2B4E" w:rsidP="0051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F46FD" w14:textId="77777777" w:rsidR="00EA2B4E" w:rsidRDefault="00EA2B4E" w:rsidP="00516005">
      <w:pPr>
        <w:spacing w:after="0" w:line="240" w:lineRule="auto"/>
      </w:pPr>
      <w:r>
        <w:separator/>
      </w:r>
    </w:p>
  </w:footnote>
  <w:footnote w:type="continuationSeparator" w:id="0">
    <w:p w14:paraId="2C522E74" w14:textId="77777777" w:rsidR="00EA2B4E" w:rsidRDefault="00EA2B4E" w:rsidP="00516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5129"/>
      <w:gridCol w:w="5129"/>
      <w:gridCol w:w="1455"/>
      <w:gridCol w:w="3675"/>
    </w:tblGrid>
    <w:tr w:rsidR="00310CB8" w14:paraId="19470FC7" w14:textId="77777777" w:rsidTr="00822885">
      <w:tc>
        <w:tcPr>
          <w:tcW w:w="5129" w:type="dxa"/>
          <w:vMerge w:val="restart"/>
        </w:tcPr>
        <w:p w14:paraId="15396E7A" w14:textId="77777777" w:rsidR="00310CB8" w:rsidRPr="00310CB8" w:rsidRDefault="00310CB8" w:rsidP="00310CB8">
          <w:pPr>
            <w:rPr>
              <w:b/>
              <w:bCs/>
              <w:rtl/>
            </w:rPr>
          </w:pPr>
          <w:r w:rsidRPr="00310CB8">
            <w:rPr>
              <w:rFonts w:hint="cs"/>
              <w:b/>
              <w:bCs/>
              <w:rtl/>
            </w:rPr>
            <w:t xml:space="preserve">شرکت صنعتی سانتیگراد </w:t>
          </w:r>
        </w:p>
      </w:tc>
      <w:tc>
        <w:tcPr>
          <w:tcW w:w="5129" w:type="dxa"/>
          <w:vMerge w:val="restart"/>
          <w:vAlign w:val="center"/>
        </w:tcPr>
        <w:p w14:paraId="575001C1" w14:textId="77777777" w:rsidR="00310CB8" w:rsidRPr="00E569A2" w:rsidRDefault="00310CB8" w:rsidP="00310CB8">
          <w:pPr>
            <w:tabs>
              <w:tab w:val="left" w:pos="1463"/>
            </w:tabs>
            <w:jc w:val="center"/>
            <w:rPr>
              <w:b/>
              <w:bCs/>
              <w:sz w:val="28"/>
              <w:szCs w:val="28"/>
              <w:rtl/>
            </w:rPr>
          </w:pPr>
          <w:r w:rsidRPr="00E569A2">
            <w:rPr>
              <w:rFonts w:hint="cs"/>
              <w:b/>
              <w:bCs/>
              <w:sz w:val="28"/>
              <w:szCs w:val="28"/>
              <w:rtl/>
            </w:rPr>
            <w:t>اعلامیه مغایرت</w:t>
          </w:r>
        </w:p>
      </w:tc>
      <w:tc>
        <w:tcPr>
          <w:tcW w:w="1455" w:type="dxa"/>
        </w:tcPr>
        <w:p w14:paraId="3360353C" w14:textId="77777777" w:rsidR="00310CB8" w:rsidRDefault="00310CB8" w:rsidP="00310CB8">
          <w:pPr>
            <w:rPr>
              <w:rtl/>
            </w:rPr>
          </w:pPr>
          <w:r>
            <w:rPr>
              <w:rFonts w:hint="cs"/>
              <w:rtl/>
            </w:rPr>
            <w:t xml:space="preserve">شماره : </w:t>
          </w:r>
        </w:p>
      </w:tc>
      <w:tc>
        <w:tcPr>
          <w:tcW w:w="3675" w:type="dxa"/>
        </w:tcPr>
        <w:p w14:paraId="0CE71CC3" w14:textId="77777777" w:rsidR="007E6854" w:rsidRPr="007E6854" w:rsidRDefault="00A43F7F" w:rsidP="007E6854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COM/146008/07</w:t>
          </w:r>
        </w:p>
      </w:tc>
    </w:tr>
    <w:tr w:rsidR="00310CB8" w:rsidRPr="00310CB8" w14:paraId="548D28A8" w14:textId="77777777" w:rsidTr="00822885">
      <w:tc>
        <w:tcPr>
          <w:tcW w:w="5129" w:type="dxa"/>
          <w:vMerge/>
        </w:tcPr>
        <w:p w14:paraId="5634FBD7" w14:textId="77777777" w:rsidR="00310CB8" w:rsidRPr="00310CB8" w:rsidRDefault="00310CB8" w:rsidP="00310CB8">
          <w:pPr>
            <w:rPr>
              <w:b/>
              <w:bCs/>
              <w:rtl/>
            </w:rPr>
          </w:pPr>
        </w:p>
      </w:tc>
      <w:tc>
        <w:tcPr>
          <w:tcW w:w="5129" w:type="dxa"/>
          <w:vMerge/>
          <w:vAlign w:val="center"/>
        </w:tcPr>
        <w:p w14:paraId="49AE49F0" w14:textId="77777777" w:rsidR="00310CB8" w:rsidRPr="00310CB8" w:rsidRDefault="00310CB8" w:rsidP="00310CB8">
          <w:pPr>
            <w:tabs>
              <w:tab w:val="left" w:pos="1463"/>
            </w:tabs>
            <w:jc w:val="center"/>
            <w:rPr>
              <w:b/>
              <w:bCs/>
              <w:rtl/>
            </w:rPr>
          </w:pPr>
        </w:p>
      </w:tc>
      <w:tc>
        <w:tcPr>
          <w:tcW w:w="1455" w:type="dxa"/>
        </w:tcPr>
        <w:p w14:paraId="3E574611" w14:textId="77777777" w:rsidR="00310CB8" w:rsidRPr="00310CB8" w:rsidRDefault="00310CB8" w:rsidP="00310CB8">
          <w:pPr>
            <w:rPr>
              <w:rtl/>
            </w:rPr>
          </w:pPr>
          <w:r w:rsidRPr="00310CB8">
            <w:rPr>
              <w:rFonts w:hint="cs"/>
              <w:rtl/>
            </w:rPr>
            <w:t xml:space="preserve">تاریخ </w:t>
          </w:r>
        </w:p>
      </w:tc>
      <w:tc>
        <w:tcPr>
          <w:tcW w:w="3675" w:type="dxa"/>
        </w:tcPr>
        <w:p w14:paraId="3527D7C3" w14:textId="77777777" w:rsidR="00310CB8" w:rsidRPr="007E6854" w:rsidRDefault="00D65AC4" w:rsidP="007E6854">
          <w:pPr>
            <w:jc w:val="center"/>
            <w:rPr>
              <w:sz w:val="24"/>
              <w:szCs w:val="24"/>
              <w:rtl/>
            </w:rPr>
          </w:pPr>
          <w:r>
            <w:rPr>
              <w:rFonts w:hint="cs"/>
              <w:sz w:val="24"/>
              <w:szCs w:val="24"/>
              <w:rtl/>
            </w:rPr>
            <w:t>20</w:t>
          </w:r>
          <w:r w:rsidR="00A43F7F">
            <w:rPr>
              <w:rFonts w:hint="cs"/>
              <w:sz w:val="24"/>
              <w:szCs w:val="24"/>
              <w:rtl/>
            </w:rPr>
            <w:t>/03/1402</w:t>
          </w:r>
        </w:p>
      </w:tc>
    </w:tr>
  </w:tbl>
  <w:p w14:paraId="465DA68C" w14:textId="77777777" w:rsidR="00310CB8" w:rsidRDefault="00310CB8" w:rsidP="00310C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7F"/>
    <w:rsid w:val="00007D74"/>
    <w:rsid w:val="000B6E22"/>
    <w:rsid w:val="000F46CC"/>
    <w:rsid w:val="00102CE3"/>
    <w:rsid w:val="001C2C1E"/>
    <w:rsid w:val="001D5142"/>
    <w:rsid w:val="00203EEC"/>
    <w:rsid w:val="00236BE1"/>
    <w:rsid w:val="002C5E53"/>
    <w:rsid w:val="00303328"/>
    <w:rsid w:val="00310CB8"/>
    <w:rsid w:val="004E3C25"/>
    <w:rsid w:val="005009C4"/>
    <w:rsid w:val="00500CF0"/>
    <w:rsid w:val="00516005"/>
    <w:rsid w:val="005213A1"/>
    <w:rsid w:val="0071135D"/>
    <w:rsid w:val="007704A8"/>
    <w:rsid w:val="00773658"/>
    <w:rsid w:val="007E6854"/>
    <w:rsid w:val="0088691C"/>
    <w:rsid w:val="00A2331C"/>
    <w:rsid w:val="00A43F7F"/>
    <w:rsid w:val="00AA356C"/>
    <w:rsid w:val="00AC3184"/>
    <w:rsid w:val="00B32648"/>
    <w:rsid w:val="00B32ACE"/>
    <w:rsid w:val="00D35FAD"/>
    <w:rsid w:val="00D65AC4"/>
    <w:rsid w:val="00D96357"/>
    <w:rsid w:val="00E569A2"/>
    <w:rsid w:val="00EA2B4E"/>
    <w:rsid w:val="00EC1DBA"/>
    <w:rsid w:val="00EE39C6"/>
    <w:rsid w:val="00EE5DEB"/>
    <w:rsid w:val="00F1285E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1B845D"/>
  <w15:chartTrackingRefBased/>
  <w15:docId w15:val="{AEE56F09-695F-470F-9F56-8D34FE63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B Nazanin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005"/>
  </w:style>
  <w:style w:type="paragraph" w:styleId="Footer">
    <w:name w:val="footer"/>
    <w:basedOn w:val="Normal"/>
    <w:link w:val="FooterChar"/>
    <w:uiPriority w:val="99"/>
    <w:unhideWhenUsed/>
    <w:rsid w:val="00516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005"/>
  </w:style>
  <w:style w:type="table" w:styleId="TableGrid">
    <w:name w:val="Table Grid"/>
    <w:basedOn w:val="TableNormal"/>
    <w:uiPriority w:val="39"/>
    <w:rsid w:val="0051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li\Documents\Custom%20Office%20Templates\N.C.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28AF5-7A00-451B-82BF-96CD8756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N.C.R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sholi</dc:creator>
  <cp:keywords/>
  <dc:description/>
  <cp:lastModifiedBy>sholi</cp:lastModifiedBy>
  <cp:revision>2</cp:revision>
  <dcterms:created xsi:type="dcterms:W3CDTF">2023-06-19T12:00:00Z</dcterms:created>
  <dcterms:modified xsi:type="dcterms:W3CDTF">2023-06-19T12:00:00Z</dcterms:modified>
</cp:coreProperties>
</file>